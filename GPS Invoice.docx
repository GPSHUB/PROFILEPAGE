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  <w:tblDescription w:val="Layout table"/>
      </w:tblPr>
      <w:tblGrid>
        <w:gridCol w:w="2670"/>
        <w:gridCol w:w="262"/>
        <w:gridCol w:w="4190"/>
        <w:gridCol w:w="3611"/>
      </w:tblGrid>
      <w:tr w:rsidR="002A1801" w14:paraId="6E25BD2B" w14:textId="77777777" w:rsidTr="00CB6500">
        <w:trPr>
          <w:trHeight w:val="1797"/>
        </w:trPr>
        <w:tc>
          <w:tcPr>
            <w:tcW w:w="2670" w:type="dxa"/>
            <w:vMerge w:val="restart"/>
            <w:shd w:val="clear" w:color="auto" w:fill="333333" w:themeFill="accent1"/>
            <w:vAlign w:val="center"/>
          </w:tcPr>
          <w:p w14:paraId="43FF040B" w14:textId="3BE82C1E" w:rsidR="002A1801" w:rsidRDefault="00A656C7" w:rsidP="00CB6500">
            <w:pPr>
              <w:spacing w:line="240" w:lineRule="auto"/>
              <w:ind w:left="288" w:right="288"/>
            </w:pPr>
            <w:r>
              <w:rPr>
                <w:noProof/>
              </w:rPr>
              <w:drawing>
                <wp:inline distT="0" distB="0" distL="0" distR="0" wp14:anchorId="54F15363" wp14:editId="52CC0532">
                  <wp:extent cx="914400" cy="914400"/>
                  <wp:effectExtent l="0" t="0" r="0" b="0"/>
                  <wp:docPr id="3" name="Graphic 3" descr="Abacu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Abacus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E44B9" w14:textId="77777777" w:rsidR="00A656C7" w:rsidRDefault="00A656C7" w:rsidP="00CB6500">
            <w:pPr>
              <w:spacing w:line="240" w:lineRule="auto"/>
              <w:ind w:left="288" w:right="288"/>
            </w:pPr>
          </w:p>
          <w:p w14:paraId="7F5BFB73" w14:textId="57BB5783" w:rsidR="00A626DE" w:rsidRDefault="00A656C7" w:rsidP="00A656C7">
            <w:pPr>
              <w:spacing w:line="240" w:lineRule="auto"/>
              <w:ind w:left="288" w:right="288"/>
            </w:pPr>
            <w:r>
              <w:t>G</w:t>
            </w:r>
            <w:r w:rsidR="004308CE">
              <w:t>P</w:t>
            </w:r>
            <w:r>
              <w:t>S Services</w:t>
            </w:r>
          </w:p>
          <w:p w14:paraId="62EEEADC" w14:textId="0A81C0D7" w:rsidR="00A656C7" w:rsidRDefault="00A656C7" w:rsidP="00A656C7">
            <w:pPr>
              <w:spacing w:line="240" w:lineRule="auto"/>
              <w:ind w:left="288" w:right="288"/>
            </w:pPr>
            <w:r>
              <w:t>Computer Boutique</w:t>
            </w:r>
          </w:p>
          <w:p w14:paraId="06CA6C55" w14:textId="77777777" w:rsidR="002A1801" w:rsidRDefault="002A1801" w:rsidP="00CB6500">
            <w:pPr>
              <w:spacing w:line="240" w:lineRule="auto"/>
              <w:ind w:left="288" w:right="288"/>
            </w:pPr>
          </w:p>
          <w:p w14:paraId="1EAAAE9B" w14:textId="68BC9C50" w:rsidR="002A1801" w:rsidRDefault="004308CE" w:rsidP="00CB6500">
            <w:pPr>
              <w:spacing w:line="240" w:lineRule="auto"/>
              <w:ind w:left="288" w:right="288"/>
            </w:pPr>
            <w:r>
              <w:t xml:space="preserve">28416 Royal Ascot Drive, Boerne, </w:t>
            </w:r>
            <w:r w:rsidR="00A656C7">
              <w:t>TX 78015</w:t>
            </w:r>
          </w:p>
          <w:p w14:paraId="363A780B" w14:textId="75968268" w:rsidR="002A1801" w:rsidRDefault="004308CE" w:rsidP="005C2626">
            <w:pPr>
              <w:spacing w:line="240" w:lineRule="auto"/>
              <w:ind w:left="288" w:right="288"/>
            </w:pPr>
            <w:r>
              <w:t>786-501-9191</w:t>
            </w:r>
          </w:p>
          <w:p w14:paraId="5CBCDF0F" w14:textId="77777777" w:rsidR="002A1801" w:rsidRDefault="002A1801" w:rsidP="00CB6500">
            <w:pPr>
              <w:spacing w:line="240" w:lineRule="auto"/>
              <w:ind w:left="288" w:right="288"/>
            </w:pPr>
          </w:p>
          <w:p w14:paraId="54C63085" w14:textId="56CCEC4C" w:rsidR="002A1801" w:rsidRDefault="004C6B77" w:rsidP="00CB6500">
            <w:pPr>
              <w:spacing w:line="240" w:lineRule="auto"/>
              <w:ind w:left="288" w:right="288"/>
            </w:pPr>
            <w:sdt>
              <w:sdtPr>
                <w:alias w:val="Invoice number:"/>
                <w:tag w:val="Invoice number:"/>
                <w:id w:val="39487287"/>
                <w:placeholder>
                  <w:docPart w:val="B5A0D998BDAD49A79C828787FCB65C8C"/>
                </w:placeholder>
                <w:temporary/>
                <w:showingPlcHdr/>
                <w15:appearance w15:val="hidden"/>
              </w:sdtPr>
              <w:sdtEndPr/>
              <w:sdtContent>
                <w:r w:rsidR="00357AF0">
                  <w:t>INVOICE #</w:t>
                </w:r>
              </w:sdtContent>
            </w:sdt>
            <w:r w:rsidR="002A1801">
              <w:t xml:space="preserve"> </w:t>
            </w:r>
            <w:r w:rsidR="004308CE">
              <w:t>1001</w:t>
            </w:r>
          </w:p>
          <w:p w14:paraId="07A02FCC" w14:textId="13CD636A" w:rsidR="002A1801" w:rsidRDefault="004C6B77" w:rsidP="005C2626">
            <w:pPr>
              <w:spacing w:line="240" w:lineRule="auto"/>
              <w:ind w:left="288" w:right="288"/>
            </w:pPr>
            <w:sdt>
              <w:sdtPr>
                <w:alias w:val="Date:"/>
                <w:tag w:val="Date:"/>
                <w:id w:val="-1230312415"/>
                <w:placeholder>
                  <w:docPart w:val="A819BDA0E30B484B8ABB6D39C96583D9"/>
                </w:placeholder>
                <w:temporary/>
                <w:showingPlcHdr/>
                <w15:appearance w15:val="hidden"/>
              </w:sdtPr>
              <w:sdtEndPr/>
              <w:sdtContent>
                <w:r w:rsidR="00357AF0">
                  <w:t>DATE:</w:t>
                </w:r>
              </w:sdtContent>
            </w:sdt>
            <w:r w:rsidR="00357AF0">
              <w:t xml:space="preserve"> </w:t>
            </w:r>
            <w:r w:rsidR="005C2626">
              <w:t>7/2</w:t>
            </w:r>
            <w:r w:rsidR="004308CE">
              <w:t>2</w:t>
            </w:r>
            <w:r w:rsidR="005C2626">
              <w:t>/2021:            Giam Sigaud</w:t>
            </w:r>
          </w:p>
          <w:p w14:paraId="275652BE" w14:textId="77777777" w:rsidR="00A626DE" w:rsidRDefault="00A626DE" w:rsidP="00CB6500">
            <w:pPr>
              <w:spacing w:line="240" w:lineRule="auto"/>
              <w:ind w:left="288" w:right="288"/>
            </w:pPr>
          </w:p>
          <w:sdt>
            <w:sdtPr>
              <w:rPr>
                <w:sz w:val="32"/>
                <w:szCs w:val="32"/>
              </w:rPr>
              <w:alias w:val="Thank you for your business!:"/>
              <w:tag w:val="Thank you for your business!:"/>
              <w:id w:val="-418793167"/>
              <w:placeholder>
                <w:docPart w:val="966D3C19413149E1B557F65CB7467FAD"/>
              </w:placeholder>
              <w:temporary/>
              <w:showingPlcHdr/>
              <w15:appearance w15:val="hidden"/>
            </w:sdtPr>
            <w:sdtEndPr/>
            <w:sdtContent>
              <w:p w14:paraId="35B10E41" w14:textId="77777777" w:rsidR="002A1801" w:rsidRPr="00A626DE" w:rsidRDefault="004A6178" w:rsidP="00CB6500">
                <w:pPr>
                  <w:spacing w:line="240" w:lineRule="auto"/>
                  <w:ind w:left="288" w:right="288"/>
                  <w:rPr>
                    <w:sz w:val="32"/>
                    <w:szCs w:val="32"/>
                  </w:rPr>
                </w:pPr>
                <w:r w:rsidRPr="00A626DE">
                  <w:rPr>
                    <w:sz w:val="32"/>
                    <w:szCs w:val="32"/>
                  </w:rPr>
                  <w:t>THANK YOU FOR YOUR BUSINESS!</w:t>
                </w:r>
              </w:p>
            </w:sdtContent>
          </w:sdt>
        </w:tc>
        <w:tc>
          <w:tcPr>
            <w:tcW w:w="262" w:type="dxa"/>
            <w:vMerge w:val="restart"/>
          </w:tcPr>
          <w:p w14:paraId="647C952C" w14:textId="6FBA7965" w:rsidR="002A1801" w:rsidRDefault="002A1801" w:rsidP="00CB6500">
            <w:pPr>
              <w:spacing w:line="240" w:lineRule="auto"/>
              <w:ind w:left="-1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3A420C" wp14:editId="1F04A4D9">
                      <wp:extent cx="116205" cy="1895475"/>
                      <wp:effectExtent l="0" t="0" r="0" b="9525"/>
                      <wp:docPr id="2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F6847E" id="Rectangle 9" o:spid="_x0000_s1026" alt="Purple rectangle as side bar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8SLAIAADsEAAAOAAAAZHJzL2Uyb0RvYy54bWysU9tu2zAMfR+wfxD0vjgOkl6MOEWRosOA&#10;biva7QMYWY6FyaJGKXG6rx8lp1m2vQ3zg2CS0uHhIbm8OfRW7DUFg66W5WQqhXYKG+O2tfz65f7d&#10;lRQhgmvAotO1fNFB3qzevlkOvtIz7NA2mgSDuFANvpZdjL4qiqA63UOYoNeOgy1SD5FN2hYNwcDo&#10;vS1m0+lFMSA1nlDpENh7NwblKuO3rVbxc9sGHYWtJXOL+aR8btJZrJZQbQl8Z9SRBvwDix6M46Qn&#10;qDuIIHZk/oLqjSIM2MaJwr7AtjVK5xq4mnL6RzXPHXida2Fxgj/JFP4frPq0fyRhmlrOpHDQc4ue&#10;WDRwW6vFtRSNDorletyRZwedQhBEMI0WG6Ck4eBDxVDP/pGSCsE/oPoWhMN1x1D6lgiHTkPDzMt0&#10;v/jtQTICPxWb4SM2TAF2EbOch5b6BMhCiUPu2supa/oQhWJnWV7MpgspFIfKq+vF/HKRU0D1+tpT&#10;iO819iL91DJVkdFh/xBiYgPV65XMHq1p7o212UiTqNeWxB54hkAp7eIsP7e7numO/nKavnGc2M9D&#10;N/qzi/HzQCeYnC2cZ7Au5XGYMo5kkicrlEQZxd1g88ICEY4TzBvHPx3SDykGnt5ahu87IC2F/eBY&#10;5OtyPk/jno354nLGBp1HNucRcIqhahmlGH/XcVyRnSez7ThTmQt2eMuNaU3WLDVtZHUkyxOaiztu&#10;U1qBczvf+rXzq58AAAD//wMAUEsDBBQABgAIAAAAIQADt4hw3AAAAAQBAAAPAAAAZHJzL2Rvd25y&#10;ZXYueG1sTI9PS8NAEMXvgt9hGcGb3TRSiTGTUooWLx5a/4C3aXZMgtnZkN2m8du79VIvA4/3eO83&#10;xXKynRp58K0ThPksAcVSOdNKjfD2+nSTgfKBxFDnhBF+2MOyvLwoKDfuKFsed6FWsUR8TghNCH2u&#10;ta8atuRnrmeJ3pcbLIUoh1qbgY6x3HY6TZI7bamVuNBQz+uGq+/dwSJMmzR5/viseLNab+fkX8bF&#10;4/uIeH01rR5ABZ7COQwn/IgOZWTau4MYrzqE+Ej4uycvuwW1R0jvswXostD/4ctfAAAA//8DAFBL&#10;AQItABQABgAIAAAAIQC2gziS/gAAAOEBAAATAAAAAAAAAAAAAAAAAAAAAABbQ29udGVudF9UeXBl&#10;c10ueG1sUEsBAi0AFAAGAAgAAAAhADj9If/WAAAAlAEAAAsAAAAAAAAAAAAAAAAALwEAAF9yZWxz&#10;Ly5yZWxzUEsBAi0AFAAGAAgAAAAhAJJIzxIsAgAAOwQAAA4AAAAAAAAAAAAAAAAALgIAAGRycy9l&#10;Mm9Eb2MueG1sUEsBAi0AFAAGAAgAAAAhAAO3iHDcAAAABAEAAA8AAAAAAAAAAAAAAAAAhgQAAGRy&#10;cy9kb3ducmV2LnhtbFBLBQYAAAAABAAEAPMAAACPBQAAAAA=&#10;" fillcolor="#b70da3 [3205]" stroked="f">
                      <w10:anchorlock/>
                    </v:rect>
                  </w:pict>
                </mc:Fallback>
              </mc:AlternateContent>
            </w:r>
            <w:r w:rsidR="00BC6DF5">
              <w:rPr>
                <w:noProof/>
              </w:rPr>
              <mc:AlternateContent>
                <mc:Choice Requires="wps">
                  <w:drawing>
                    <wp:inline distT="0" distB="0" distL="0" distR="0" wp14:anchorId="1034CE2F" wp14:editId="54D6A123">
                      <wp:extent cx="116205" cy="1152525"/>
                      <wp:effectExtent l="0" t="0" r="0" b="9525"/>
                      <wp:docPr id="5" name="Rectangle 10" descr="Gray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C215FE" id="Rectangle 10" o:spid="_x0000_s1026" alt="Gray rectangle as side bar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mOGDwIAAAIEAAAOAAAAZHJzL2Uyb0RvYy54bWysU9GO0zAQfEfiHyy/0zSlPSBqejr1dCek&#10;A04cfMDWdhqLxGvWbtPy9aydXinwhpAly+tdj2fG6+X1oe/E3lCw6GpZTqZSGKdQW7et5dcvd6/e&#10;ShEiOA0dOlPLownyevXyxXLwlZlhi502JBjEhWrwtWxj9FVRBNWaHsIEvXGcbJB6iBzSttAEA6P3&#10;XTGbTq+KAUl7QmVC4N3bMSlXGb9pjIqfmiaYKLpaMreYZ8rzJs3FagnVlsC3Vp1owD+w6ME6vvQM&#10;dQsRxI7sX1C9VYQBmzhR2BfYNFaZrIHVlNM/1Dy14E3WwuYEf7Yp/D9Y9XH/SMLqWi6kcNDzE31m&#10;08BtOyNKdkyboNive4KjoHMGgghWG7EBShYOPlSM9OQfKZkQ/AOqb0E4XLeMZG6IcGgNaCZepvri&#10;twMpCHxUbIYPqJkB7CJmNw8N9QmQfRKH/GjH86OZQxSKN8vyajZl8opTZbmY8chXQPV82lOI9wZ7&#10;kRa1TCoyOuwfQkxsoHouyeyxs/rOdl0OUiOadUdiD9xCoJRx8fXpgnBZ2blU7zCdHEHTTlaaxI0m&#10;bVAfWSjh2Ij8cXjRIv2QYuAmrGX4vgMyUnTvHZv1rpzPU9fmYL54M+OALjObyww4xVC1jFKMy3Uc&#10;O33nyW5bvqnMuh3esMGNzdqT+SOrE1lutGzJ6VOkTr6Mc9Wvr7v6CQAA//8DAFBLAwQUAAYACAAA&#10;ACEAHwXrMdkAAAAEAQAADwAAAGRycy9kb3ducmV2LnhtbEyPQUvDQBCF70L/wzIFL2I3USwhZlNq&#10;QSq5SKM/YJsdk+DubMhO2/Tfu/Gil3kMb3jvm2IzOSvOOIbek4J0lYBAarzpqVXw+fF6n4EIrMlo&#10;6wkVXDHAplzcFDo3/kIHPNfcihhCIdcKOuYhlzI0HTodVn5Ait6XH53muI6tNKO+xHBn5UOSrKXT&#10;PcWGTg+467D5rk9OQf2221KfWfvO1cvdlKZVsw+VUrfLafsMgnHiv2OY8SM6lJHp6E9kgrAK4iP8&#10;O2cvewRxnDV9AlkW8j98+QMAAP//AwBQSwECLQAUAAYACAAAACEAtoM4kv4AAADhAQAAEwAAAAAA&#10;AAAAAAAAAAAAAAAAW0NvbnRlbnRfVHlwZXNdLnhtbFBLAQItABQABgAIAAAAIQA4/SH/1gAAAJQB&#10;AAALAAAAAAAAAAAAAAAAAC8BAABfcmVscy8ucmVsc1BLAQItABQABgAIAAAAIQD71mOGDwIAAAIE&#10;AAAOAAAAAAAAAAAAAAAAAC4CAABkcnMvZTJvRG9jLnhtbFBLAQItABQABgAIAAAAIQAfBesx2QAA&#10;AAQBAAAPAAAAAAAAAAAAAAAAAGkEAABkcnMvZG93bnJldi54bWxQSwUGAAAAAAQABADzAAAAbwUA&#10;AAAA&#10;" fillcolor="#b2b2b2 [3206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48F0A12B" wp14:editId="5263C636">
                      <wp:extent cx="116205" cy="3400425"/>
                      <wp:effectExtent l="0" t="0" r="0" b="9525"/>
                      <wp:docPr id="1" name="Rectangle 10" descr="Blu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95DAE9" id="Rectangle 10" o:spid="_x0000_s1026" alt="Blue rectangle as side bar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pbEAIAAAIEAAAOAAAAZHJzL2Uyb0RvYy54bWysU8GO0zAQvSPxD5bvNElpF4iarpauFiEt&#10;sGLhA6aO01g4HjN2my5fz9jZLQVuiIvl8YzfvPc8Xl0eBysOmoJB18hqVkqhncLWuF0jv365efFa&#10;ihDBtWDR6UY+6CAv18+frUZf6zn2aFtNgkFcqEffyD5GXxdFUL0eIMzQa8fJDmmAyCHtipZgZPTB&#10;FvOyvChGpNYTKh0Cn15PSbnO+F2nVfzUdUFHYRvJ3GJeKa/btBbrFdQ7At8b9UgD/oHFAMZx0xPU&#10;NUQQezJ/QQ1GEQbs4kzhUGDXGaWzBlZTlX+oue/B66yFzQn+ZFP4f7Dq4+GOhGn57aRwMPATfWbT&#10;wO2sFhU71uqg2K+3dq8FnTIQRDCtFlugZOHoQ81I9/6OkgnB36L6FoTDTc9I+ooIx15Dy8SrVF/8&#10;diEFga+K7fgBW2YA+4jZzWNHQwJkn8QxP9rD6dH0MQrFh1V1MS+XUihOvVyU5WK+zC2gfrrtKcR3&#10;GgeRNo1MKjI6HG5DTGygfirJ7NGa9sZYm4M0iHpjSRyARwiU0i4+NQjnldaleofp5gSaTrLSJG4y&#10;aYvtAwslnAaRPw5veqQfUow8hI0M3/dAWgr73rFZb6rFIk1tDhbLV3MO6DyzPc+AUwzVyCjFtN3E&#10;adL3nsyu505V1u3wig3uTNaezJ9YPZLlQcuWPH6KNMnnca769XXXPwEAAP//AwBQSwMEFAAGAAgA&#10;AAAhAInlNv3YAAAABAEAAA8AAABkcnMvZG93bnJldi54bWxMj81qwzAQhO+FvIPYQG+N3BiH4FoO&#10;odBLIYckfYC1tLFNrJWx5J++fZVe2svCMMPMt8VhsZ2YaPCtYwWvmwQEsXam5VrB1/XjZQ/CB2SD&#10;nWNS8E0eDuXqqcDcuJnPNF1CLWIJ+xwVNCH0uZReN2TRb1xPHL2bGyyGKIdamgHnWG47uU2SnbTY&#10;clxosKf3hvT9MloF9fR5T/V41gG3u+p6mv3piF6p5/VyfAMRaAl/YXjgR3QoI1PlRjZedAriI+H3&#10;Prx9CqJSkKVZBrIs5H/48gcAAP//AwBQSwECLQAUAAYACAAAACEAtoM4kv4AAADhAQAAEwAAAAAA&#10;AAAAAAAAAAAAAAAAW0NvbnRlbnRfVHlwZXNdLnhtbFBLAQItABQABgAIAAAAIQA4/SH/1gAAAJQB&#10;AAALAAAAAAAAAAAAAAAAAC8BAABfcmVscy8ucmVsc1BLAQItABQABgAIAAAAIQALHJpbEAIAAAIE&#10;AAAOAAAAAAAAAAAAAAAAAC4CAABkcnMvZTJvRG9jLnhtbFBLAQItABQABgAIAAAAIQCJ5Tb92AAA&#10;AAQBAAAPAAAAAAAAAAAAAAAAAGoEAABkcnMvZG93bnJldi54bWxQSwUGAAAAAAQABADzAAAAbwUA&#10;AAAA&#10;" fillcolor="#4bacc6 [3208]" stroked="f">
                      <w10:anchorlock/>
                    </v:rect>
                  </w:pict>
                </mc:Fallback>
              </mc:AlternateContent>
            </w:r>
            <w:r w:rsidR="005C2626">
              <w:rPr>
                <w:noProof/>
              </w:rPr>
              <mc:AlternateContent>
                <mc:Choice Requires="wps">
                  <w:drawing>
                    <wp:inline distT="0" distB="0" distL="0" distR="0" wp14:anchorId="5FCFFFD7" wp14:editId="4996C787">
                      <wp:extent cx="116205" cy="2667000"/>
                      <wp:effectExtent l="0" t="0" r="0" b="0"/>
                      <wp:docPr id="4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4B9643" id="Rectangle 9" o:spid="_x0000_s1026" alt="Purple rectangle as side bar" style="width:9.1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iwKgIAADsEAAAOAAAAZHJzL2Uyb0RvYy54bWysU1FvEzEMfkfiP0R5p3dXdR077TpNm4aQ&#10;BlQMfoCby/UicnFw0l7Lr8fJbaXAG+Iliu3k8+fP9vXNYbBirykYdI2sZqUU2ilsjds28uuXhzdv&#10;pQgRXAsWnW7kUQd5s3r96nr0tZ5jj7bVJBjEhXr0jexj9HVRBNXrAcIMvXYc7JAGiGzStmgJRkYf&#10;bDEvy2UxIrWeUOkQ2Hs/BeUq43edVvFT1wUdhW0kc4v5pHxu0lmsrqHeEvjeqGca8A8sBjCOk56g&#10;7iGC2JH5C2owijBgF2cKhwK7ziida+BqqvKPap568DrXwuIEf5Ip/D9Y9XG/JmHaRi6kcDBwiz6z&#10;aOC2VosrKVodFMu13pFnB51CEEQwrRYboKTh6EPNUE9+TUmF4B9RfQvC4V3PUPqWCMdeQ8vMq/S+&#10;+O1DMgJ/FZvxA7ZMAXYRs5yHjoYEyEKJQ+7a8dQ1fYhCsbOqlvPyQgrFoflyeVmWua0F1C+/PYX4&#10;TuMg0qWRqYqMDvvHEBMbqF+eZPZoTftgrM1GmkR9Z0nsgWcIlNIuzvN3uxuY7uSvOOuUF2r289BN&#10;/hcqeaATTM4WzjNYl/I4TBknMsmTFUqiTOJusD2yQITTBPPG8aVH+iHFyNPbyPB9B6SlsO8di3xV&#10;LRZp3LOxuLics0Hnkc15BJxiqEZGKabrXZxWZOfJbHvOVOWCHd5yYzqTNUtNm1g9k+UJzcU9b1Na&#10;gXM7v/q186ufAAAA//8DAFBLAwQUAAYACAAAACEAHj3E/9sAAAAEAQAADwAAAGRycy9kb3ducmV2&#10;LnhtbEyPQU/CQBCF7yb+h82YeJMtqITUbgkhSrx4AIHE29Ad2obubNNdSv33Dl708pLJm7z3vWw+&#10;uEb11IXas4HxKAFFXHhbc2lg+/n2MAMVIrLFxjMZ+KYA8/z2JsPU+guvqd/EUkkIhxQNVDG2qdah&#10;qMhhGPmWWLyj7xxGObtS2w4vEu4aPUmSqXZYszRU2NKyouK0OTsDw2qSvO+/Clotlusxho/++XXX&#10;G3N/NyxeQEUa4t8zXPEFHXJhOvgz26AaAzIk/urVmz2COhh4kkrQeab/w+c/AAAA//8DAFBLAQIt&#10;ABQABgAIAAAAIQC2gziS/gAAAOEBAAATAAAAAAAAAAAAAAAAAAAAAABbQ29udGVudF9UeXBlc10u&#10;eG1sUEsBAi0AFAAGAAgAAAAhADj9If/WAAAAlAEAAAsAAAAAAAAAAAAAAAAALwEAAF9yZWxzLy5y&#10;ZWxzUEsBAi0AFAAGAAgAAAAhADANeLAqAgAAOwQAAA4AAAAAAAAAAAAAAAAALgIAAGRycy9lMm9E&#10;b2MueG1sUEsBAi0AFAAGAAgAAAAhAB49xP/bAAAABAEAAA8AAAAAAAAAAAAAAAAAhAQAAGRycy9k&#10;b3ducmV2LnhtbFBLBQYAAAAABAAEAPMAAACMBQAAAAA=&#10;" fillcolor="#b70da3 [3205]" stroked="f">
                      <w10:anchorlock/>
                    </v:rect>
                  </w:pict>
                </mc:Fallback>
              </mc:AlternateContent>
            </w:r>
          </w:p>
          <w:p w14:paraId="1A73B6B7" w14:textId="53A52580" w:rsidR="002A1801" w:rsidRDefault="002A1801" w:rsidP="00CB6500">
            <w:pPr>
              <w:spacing w:line="240" w:lineRule="auto"/>
              <w:ind w:left="-144"/>
              <w:jc w:val="both"/>
            </w:pPr>
          </w:p>
        </w:tc>
        <w:tc>
          <w:tcPr>
            <w:tcW w:w="7801" w:type="dxa"/>
            <w:gridSpan w:val="2"/>
            <w:vAlign w:val="bottom"/>
          </w:tcPr>
          <w:p w14:paraId="64355C60" w14:textId="77777777" w:rsidR="002A1801" w:rsidRPr="00D162F2" w:rsidRDefault="004C6B77" w:rsidP="00CB6500">
            <w:pPr>
              <w:pStyle w:val="Heading1"/>
              <w:spacing w:after="240"/>
              <w:rPr>
                <w:rFonts w:ascii="Microsoft Office Preview Font" w:hAnsi="Microsoft Office Preview Font"/>
                <w:b w:val="0"/>
                <w:sz w:val="96"/>
                <w:szCs w:val="96"/>
              </w:rPr>
            </w:pPr>
            <w:sdt>
              <w:sdtPr>
                <w:rPr>
                  <w:rFonts w:ascii="Microsoft Office Preview Font" w:hAnsi="Microsoft Office Preview Font"/>
                  <w:b w:val="0"/>
                  <w:color w:val="333333" w:themeColor="accent1"/>
                  <w:sz w:val="96"/>
                  <w:szCs w:val="96"/>
                </w:rPr>
                <w:alias w:val="Invoice:"/>
                <w:tag w:val="Invoice:"/>
                <w:id w:val="-1666548816"/>
                <w:placeholder>
                  <w:docPart w:val="658B69FC4189452F8A875F64772AA499"/>
                </w:placeholder>
                <w:temporary/>
                <w:showingPlcHdr/>
                <w15:appearance w15:val="hidden"/>
              </w:sdtPr>
              <w:sdtEndPr/>
              <w:sdtContent>
                <w:r w:rsidR="00BC6DF5" w:rsidRPr="002A1801">
                  <w:rPr>
                    <w:rFonts w:ascii="Microsoft Office Preview Font" w:hAnsi="Microsoft Office Preview Font"/>
                    <w:b w:val="0"/>
                    <w:color w:val="333333" w:themeColor="accent1"/>
                    <w:sz w:val="96"/>
                    <w:szCs w:val="96"/>
                  </w:rPr>
                  <w:t>INVOICE</w:t>
                </w:r>
              </w:sdtContent>
            </w:sdt>
          </w:p>
        </w:tc>
      </w:tr>
      <w:tr w:rsidR="002A1801" w14:paraId="049F0985" w14:textId="77777777" w:rsidTr="00CB6500">
        <w:trPr>
          <w:trHeight w:val="1500"/>
        </w:trPr>
        <w:tc>
          <w:tcPr>
            <w:tcW w:w="2670" w:type="dxa"/>
            <w:vMerge/>
            <w:shd w:val="clear" w:color="auto" w:fill="333333" w:themeFill="accent1"/>
          </w:tcPr>
          <w:p w14:paraId="38D702D9" w14:textId="77777777" w:rsidR="002A1801" w:rsidRDefault="002A1801" w:rsidP="00CB6500">
            <w:pPr>
              <w:spacing w:line="240" w:lineRule="auto"/>
              <w:ind w:left="288"/>
            </w:pPr>
          </w:p>
        </w:tc>
        <w:tc>
          <w:tcPr>
            <w:tcW w:w="262" w:type="dxa"/>
            <w:vMerge/>
          </w:tcPr>
          <w:p w14:paraId="2B950BC9" w14:textId="77777777" w:rsidR="002A1801" w:rsidRDefault="002A1801" w:rsidP="00CB6500">
            <w:pPr>
              <w:spacing w:line="240" w:lineRule="auto"/>
              <w:ind w:left="1137"/>
            </w:pPr>
          </w:p>
        </w:tc>
        <w:tc>
          <w:tcPr>
            <w:tcW w:w="4190" w:type="dxa"/>
          </w:tcPr>
          <w:p w14:paraId="0FF1E667" w14:textId="6E5C3808" w:rsidR="002A1801" w:rsidRPr="002A1801" w:rsidRDefault="004C6B77" w:rsidP="00CB6500">
            <w:pPr>
              <w:pStyle w:val="ContactInfo"/>
              <w:framePr w:hSpace="0" w:wrap="auto" w:vAnchor="margin" w:hAnchor="text" w:yAlign="inline"/>
            </w:pPr>
            <w:sdt>
              <w:sdtPr>
                <w:alias w:val="To:"/>
                <w:tag w:val="To:"/>
                <w:id w:val="-889809012"/>
                <w:placeholder>
                  <w:docPart w:val="704791D30BC54708B3274C65C9C83F2F"/>
                </w:placeholder>
                <w:temporary/>
                <w:showingPlcHdr/>
                <w15:appearance w15:val="hidden"/>
              </w:sdtPr>
              <w:sdtEndPr/>
              <w:sdtContent>
                <w:r w:rsidR="00BC6DF5">
                  <w:t>To</w:t>
                </w:r>
                <w:r w:rsidR="00C8685D">
                  <w:t>:</w:t>
                </w:r>
              </w:sdtContent>
            </w:sdt>
            <w:r w:rsidR="00C8685D">
              <w:t xml:space="preserve"> </w:t>
            </w:r>
            <w:r w:rsidR="00A656C7">
              <w:t>Jerry Flores</w:t>
            </w:r>
          </w:p>
          <w:p w14:paraId="4E20C2BA" w14:textId="381F24EE" w:rsidR="002A1801" w:rsidRPr="002A1801" w:rsidRDefault="00A656C7" w:rsidP="00CB6500">
            <w:pPr>
              <w:pStyle w:val="ContactInfo"/>
              <w:framePr w:hSpace="0" w:wrap="auto" w:vAnchor="margin" w:hAnchor="text" w:yAlign="inline"/>
            </w:pPr>
            <w:r>
              <w:t>JRF Engineering</w:t>
            </w:r>
          </w:p>
          <w:p w14:paraId="3C7A4964" w14:textId="77777777" w:rsidR="004308CE" w:rsidRPr="004308CE" w:rsidRDefault="004308CE" w:rsidP="004308CE">
            <w:pPr>
              <w:pStyle w:val="ContactInfo"/>
              <w:framePr w:hSpace="0" w:wrap="auto" w:vAnchor="margin" w:hAnchor="text" w:yAlign="inline"/>
            </w:pPr>
            <w:r w:rsidRPr="004308CE">
              <w:t>5785 Doe Skin Ct.</w:t>
            </w:r>
          </w:p>
          <w:p w14:paraId="3A5E66DB" w14:textId="77777777" w:rsidR="004308CE" w:rsidRPr="004308CE" w:rsidRDefault="004308CE" w:rsidP="004308CE">
            <w:pPr>
              <w:pStyle w:val="ContactInfo"/>
              <w:framePr w:hSpace="0" w:wrap="auto" w:vAnchor="margin" w:hAnchor="text" w:yAlign="inline"/>
            </w:pPr>
            <w:r w:rsidRPr="004308CE">
              <w:t>Colorado Springs, Co 80918</w:t>
            </w:r>
          </w:p>
          <w:p w14:paraId="529CBE1E" w14:textId="77777777" w:rsidR="004308CE" w:rsidRPr="004308CE" w:rsidRDefault="004308CE" w:rsidP="004308CE">
            <w:pPr>
              <w:pStyle w:val="ContactInfo"/>
              <w:framePr w:hSpace="0" w:wrap="auto" w:vAnchor="margin" w:hAnchor="text" w:yAlign="inline"/>
            </w:pPr>
            <w:r w:rsidRPr="004308CE">
              <w:t>Cell (214) 499-5252</w:t>
            </w:r>
          </w:p>
          <w:p w14:paraId="62366794" w14:textId="77777777" w:rsidR="004308CE" w:rsidRPr="004308CE" w:rsidRDefault="004308CE" w:rsidP="004308CE">
            <w:pPr>
              <w:pStyle w:val="ContactInfo"/>
              <w:framePr w:hSpace="0" w:wrap="auto" w:vAnchor="margin" w:hAnchor="text" w:yAlign="inline"/>
            </w:pPr>
            <w:r w:rsidRPr="004308CE">
              <w:t>jerryrfeng@hotmail.com</w:t>
            </w:r>
          </w:p>
          <w:p w14:paraId="40D9167A" w14:textId="312E69A3" w:rsidR="00584C77" w:rsidRDefault="00584C77" w:rsidP="00CB6500">
            <w:pPr>
              <w:pStyle w:val="ContactInfo"/>
              <w:framePr w:hSpace="0" w:wrap="auto" w:vAnchor="margin" w:hAnchor="text" w:yAlign="inline"/>
            </w:pPr>
          </w:p>
        </w:tc>
        <w:tc>
          <w:tcPr>
            <w:tcW w:w="3611" w:type="dxa"/>
          </w:tcPr>
          <w:p w14:paraId="12CAAEC2" w14:textId="5816FBA6" w:rsidR="002A1801" w:rsidRDefault="002A1801" w:rsidP="00CB6500">
            <w:pPr>
              <w:pStyle w:val="ContactInfo"/>
              <w:framePr w:hSpace="0" w:wrap="auto" w:vAnchor="margin" w:hAnchor="text" w:yAlign="inline"/>
            </w:pPr>
          </w:p>
        </w:tc>
      </w:tr>
      <w:tr w:rsidR="002A1801" w14:paraId="0B08D4ED" w14:textId="77777777" w:rsidTr="00CB6500">
        <w:trPr>
          <w:trHeight w:val="1527"/>
        </w:trPr>
        <w:tc>
          <w:tcPr>
            <w:tcW w:w="2670" w:type="dxa"/>
            <w:vMerge/>
            <w:shd w:val="clear" w:color="auto" w:fill="333333" w:themeFill="accent1"/>
            <w:vAlign w:val="center"/>
          </w:tcPr>
          <w:p w14:paraId="643CD9E7" w14:textId="77777777" w:rsidR="002A1801" w:rsidRDefault="002A1801" w:rsidP="00CB6500">
            <w:pPr>
              <w:spacing w:line="240" w:lineRule="auto"/>
              <w:ind w:left="288"/>
            </w:pPr>
          </w:p>
        </w:tc>
        <w:tc>
          <w:tcPr>
            <w:tcW w:w="262" w:type="dxa"/>
            <w:vMerge/>
          </w:tcPr>
          <w:p w14:paraId="0D8061AA" w14:textId="77777777" w:rsidR="002A1801" w:rsidRDefault="002A1801" w:rsidP="00CB6500">
            <w:pPr>
              <w:spacing w:line="240" w:lineRule="auto"/>
              <w:ind w:left="1137"/>
            </w:pPr>
          </w:p>
        </w:tc>
        <w:tc>
          <w:tcPr>
            <w:tcW w:w="7801" w:type="dxa"/>
            <w:gridSpan w:val="2"/>
          </w:tcPr>
          <w:tbl>
            <w:tblPr>
              <w:tblpPr w:leftFromText="180" w:rightFromText="180" w:vertAnchor="text" w:horzAnchor="margin" w:tblpY="-51"/>
              <w:tblOverlap w:val="never"/>
              <w:tblW w:w="7650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620" w:firstRow="1" w:lastRow="0" w:firstColumn="0" w:lastColumn="0" w:noHBand="1" w:noVBand="1"/>
              <w:tblDescription w:val="Enter Salesperson name, Job title, Shipping Method and Terms, Delivery Date, Payment Terms, and Due Date in this table"/>
            </w:tblPr>
            <w:tblGrid>
              <w:gridCol w:w="1350"/>
              <w:gridCol w:w="1080"/>
              <w:gridCol w:w="840"/>
              <w:gridCol w:w="510"/>
              <w:gridCol w:w="270"/>
              <w:gridCol w:w="1378"/>
              <w:gridCol w:w="1095"/>
              <w:gridCol w:w="1127"/>
            </w:tblGrid>
            <w:tr w:rsidR="005B2A89" w:rsidRPr="001E3C2E" w14:paraId="672F2C06" w14:textId="77777777" w:rsidTr="004308CE">
              <w:trPr>
                <w:cantSplit/>
                <w:trHeight w:val="545"/>
              </w:trPr>
              <w:tc>
                <w:tcPr>
                  <w:tcW w:w="1350" w:type="dxa"/>
                  <w:shd w:val="clear" w:color="auto" w:fill="333333" w:themeFill="accent1"/>
                  <w:vAlign w:val="center"/>
                </w:tcPr>
                <w:p w14:paraId="112F7C12" w14:textId="77777777" w:rsidR="002A1801" w:rsidRPr="002A1801" w:rsidRDefault="004C6B77" w:rsidP="00CB6500">
                  <w:pPr>
                    <w:pStyle w:val="ColumnHeadings"/>
                    <w:framePr w:hSpace="0" w:wrap="auto" w:vAnchor="margin" w:hAnchor="text" w:yAlign="inline"/>
                  </w:pPr>
                  <w:sdt>
                    <w:sdtPr>
                      <w:alias w:val="Salesperson:"/>
                      <w:tag w:val="Salesperson:"/>
                      <w:id w:val="1170906859"/>
                      <w:placeholder>
                        <w:docPart w:val="04F40BF1773645D7804DABC397E138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B2A89" w:rsidRPr="002A1801">
                        <w:t>salesperson</w:t>
                      </w:r>
                    </w:sdtContent>
                  </w:sdt>
                </w:p>
              </w:tc>
              <w:tc>
                <w:tcPr>
                  <w:tcW w:w="1080" w:type="dxa"/>
                  <w:shd w:val="clear" w:color="auto" w:fill="333333" w:themeFill="accent1"/>
                  <w:vAlign w:val="center"/>
                </w:tcPr>
                <w:p w14:paraId="65B772B0" w14:textId="7A4DD9F1" w:rsidR="002A1801" w:rsidRPr="002A1801" w:rsidRDefault="005C2626" w:rsidP="00CB6500">
                  <w:pPr>
                    <w:pStyle w:val="ColumnHeadings"/>
                    <w:framePr w:hSpace="0" w:wrap="auto" w:vAnchor="margin" w:hAnchor="text" w:yAlign="inline"/>
                  </w:pPr>
                  <w:r>
                    <w:t xml:space="preserve">Service </w:t>
                  </w:r>
                </w:p>
              </w:tc>
              <w:tc>
                <w:tcPr>
                  <w:tcW w:w="1350" w:type="dxa"/>
                  <w:gridSpan w:val="2"/>
                  <w:shd w:val="clear" w:color="auto" w:fill="333333" w:themeFill="accent1"/>
                  <w:vAlign w:val="center"/>
                </w:tcPr>
                <w:p w14:paraId="49B7B3F6" w14:textId="6B4884AE" w:rsidR="002A1801" w:rsidRPr="002A1801" w:rsidRDefault="005C2626" w:rsidP="00CB6500">
                  <w:pPr>
                    <w:pStyle w:val="ColumnHeadings"/>
                    <w:framePr w:hSpace="0" w:wrap="auto" w:vAnchor="margin" w:hAnchor="text" w:yAlign="inline"/>
                  </w:pPr>
                  <w:r>
                    <w:t>invoice number</w:t>
                  </w:r>
                </w:p>
              </w:tc>
              <w:tc>
                <w:tcPr>
                  <w:tcW w:w="270" w:type="dxa"/>
                  <w:shd w:val="clear" w:color="auto" w:fill="333333" w:themeFill="accent1"/>
                  <w:vAlign w:val="center"/>
                </w:tcPr>
                <w:p w14:paraId="277FBF08" w14:textId="23D169C4" w:rsidR="002A1801" w:rsidRPr="002A1801" w:rsidRDefault="002A1801" w:rsidP="00CB6500">
                  <w:pPr>
                    <w:pStyle w:val="ColumnHeadings"/>
                    <w:framePr w:hSpace="0" w:wrap="auto" w:vAnchor="margin" w:hAnchor="text" w:yAlign="inline"/>
                  </w:pPr>
                </w:p>
              </w:tc>
              <w:sdt>
                <w:sdtPr>
                  <w:alias w:val="Delivery date:"/>
                  <w:tag w:val="Delivery date:"/>
                  <w:id w:val="1409412815"/>
                  <w:placeholder>
                    <w:docPart w:val="46B04045178C4C21B7CEAEF7C6AC2EB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378" w:type="dxa"/>
                      <w:shd w:val="clear" w:color="auto" w:fill="333333" w:themeFill="accent1"/>
                      <w:vAlign w:val="center"/>
                    </w:tcPr>
                    <w:p w14:paraId="6AD06780" w14:textId="77777777" w:rsidR="002A1801" w:rsidRPr="002A1801" w:rsidRDefault="005B2A89" w:rsidP="00CB6500">
                      <w:pPr>
                        <w:pStyle w:val="ColumnHeadings"/>
                        <w:framePr w:hSpace="0" w:wrap="auto" w:vAnchor="margin" w:hAnchor="text" w:yAlign="inline"/>
                      </w:pPr>
                      <w:r w:rsidRPr="002A1801">
                        <w:t>delivery date</w:t>
                      </w:r>
                    </w:p>
                  </w:tc>
                </w:sdtContent>
              </w:sdt>
              <w:sdt>
                <w:sdtPr>
                  <w:alias w:val="Payment terms:"/>
                  <w:tag w:val="Payment terms:"/>
                  <w:id w:val="1184251862"/>
                  <w:placeholder>
                    <w:docPart w:val="33797D433061462DBC7F707D55B0C52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095" w:type="dxa"/>
                      <w:shd w:val="clear" w:color="auto" w:fill="333333" w:themeFill="accent1"/>
                      <w:vAlign w:val="center"/>
                    </w:tcPr>
                    <w:p w14:paraId="581F9249" w14:textId="77777777" w:rsidR="002A1801" w:rsidRPr="002A1801" w:rsidRDefault="005B2A89" w:rsidP="00CB6500">
                      <w:pPr>
                        <w:pStyle w:val="ColumnHeadings"/>
                        <w:framePr w:hSpace="0" w:wrap="auto" w:vAnchor="margin" w:hAnchor="text" w:yAlign="inline"/>
                      </w:pPr>
                      <w:r w:rsidRPr="002A1801">
                        <w:t>payment terms</w:t>
                      </w:r>
                    </w:p>
                  </w:tc>
                </w:sdtContent>
              </w:sdt>
              <w:sdt>
                <w:sdtPr>
                  <w:alias w:val="Due date:"/>
                  <w:tag w:val="Due date:"/>
                  <w:id w:val="-1741173329"/>
                  <w:placeholder>
                    <w:docPart w:val="232C9DA22A8E44669F5E47F6B9E3708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127" w:type="dxa"/>
                      <w:shd w:val="clear" w:color="auto" w:fill="333333" w:themeFill="accent1"/>
                      <w:vAlign w:val="center"/>
                    </w:tcPr>
                    <w:p w14:paraId="4E3BCCDD" w14:textId="77777777" w:rsidR="002A1801" w:rsidRPr="002A1801" w:rsidRDefault="005B2A89" w:rsidP="00CB6500">
                      <w:pPr>
                        <w:pStyle w:val="ColumnHeadings"/>
                        <w:framePr w:hSpace="0" w:wrap="auto" w:vAnchor="margin" w:hAnchor="text" w:yAlign="inline"/>
                      </w:pPr>
                      <w:r w:rsidRPr="002A1801">
                        <w:t>due date</w:t>
                      </w:r>
                    </w:p>
                  </w:tc>
                </w:sdtContent>
              </w:sdt>
            </w:tr>
            <w:tr w:rsidR="005B2A89" w:rsidRPr="001E3C2E" w14:paraId="4683C60E" w14:textId="77777777" w:rsidTr="004308CE">
              <w:trPr>
                <w:cantSplit/>
                <w:trHeight w:val="545"/>
              </w:trPr>
              <w:tc>
                <w:tcPr>
                  <w:tcW w:w="1350" w:type="dxa"/>
                  <w:shd w:val="clear" w:color="auto" w:fill="auto"/>
                  <w:vAlign w:val="center"/>
                </w:tcPr>
                <w:p w14:paraId="17B8D80B" w14:textId="2A874F6A" w:rsidR="002A1801" w:rsidRDefault="005C2626" w:rsidP="00CB6500">
                  <w:pPr>
                    <w:pStyle w:val="Centered"/>
                  </w:pPr>
                  <w:r>
                    <w:t>Leo Zambrano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14:paraId="2944ED1F" w14:textId="5F8C48CA" w:rsidR="002A1801" w:rsidRDefault="005C2626" w:rsidP="00CB6500">
                  <w:pPr>
                    <w:pStyle w:val="Centered"/>
                  </w:pPr>
                  <w:r>
                    <w:t>Retainer</w:t>
                  </w:r>
                </w:p>
              </w:tc>
              <w:tc>
                <w:tcPr>
                  <w:tcW w:w="840" w:type="dxa"/>
                  <w:shd w:val="clear" w:color="auto" w:fill="auto"/>
                  <w:vAlign w:val="center"/>
                </w:tcPr>
                <w:p w14:paraId="544990E8" w14:textId="0CE7FDD3" w:rsidR="002A1801" w:rsidRDefault="004308CE" w:rsidP="005C2626">
                  <w:pPr>
                    <w:pStyle w:val="Centered"/>
                    <w:jc w:val="right"/>
                  </w:pPr>
                  <w:r>
                    <w:t>1001</w:t>
                  </w:r>
                </w:p>
              </w:tc>
              <w:tc>
                <w:tcPr>
                  <w:tcW w:w="780" w:type="dxa"/>
                  <w:gridSpan w:val="2"/>
                  <w:shd w:val="clear" w:color="auto" w:fill="auto"/>
                  <w:vAlign w:val="center"/>
                </w:tcPr>
                <w:p w14:paraId="2548FB89" w14:textId="77777777" w:rsidR="002A1801" w:rsidRDefault="002A1801" w:rsidP="005C2626">
                  <w:pPr>
                    <w:pStyle w:val="Centered"/>
                    <w:jc w:val="right"/>
                  </w:pPr>
                </w:p>
              </w:tc>
              <w:tc>
                <w:tcPr>
                  <w:tcW w:w="1378" w:type="dxa"/>
                  <w:shd w:val="clear" w:color="auto" w:fill="auto"/>
                  <w:vAlign w:val="center"/>
                </w:tcPr>
                <w:p w14:paraId="7BE675C8" w14:textId="38CD7818" w:rsidR="002A1801" w:rsidRDefault="005C2626" w:rsidP="00CB6500">
                  <w:pPr>
                    <w:pStyle w:val="Centered"/>
                  </w:pPr>
                  <w:r>
                    <w:t>7/2</w:t>
                  </w:r>
                  <w:r w:rsidR="004308CE">
                    <w:t>2</w:t>
                  </w:r>
                  <w:r>
                    <w:t>/2021</w:t>
                  </w:r>
                </w:p>
              </w:tc>
              <w:tc>
                <w:tcPr>
                  <w:tcW w:w="1095" w:type="dxa"/>
                  <w:shd w:val="clear" w:color="auto" w:fill="auto"/>
                  <w:vAlign w:val="center"/>
                </w:tcPr>
                <w:p w14:paraId="534170A4" w14:textId="27B9488B" w:rsidR="002A1801" w:rsidRDefault="005C2626" w:rsidP="00CB6500">
                  <w:pPr>
                    <w:pStyle w:val="Centered"/>
                  </w:pPr>
                  <w:r>
                    <w:t>1/30</w:t>
                  </w:r>
                </w:p>
              </w:tc>
              <w:tc>
                <w:tcPr>
                  <w:tcW w:w="1127" w:type="dxa"/>
                  <w:shd w:val="clear" w:color="auto" w:fill="auto"/>
                  <w:vAlign w:val="center"/>
                </w:tcPr>
                <w:p w14:paraId="108B2E81" w14:textId="415C8624" w:rsidR="002A1801" w:rsidRDefault="005C2626" w:rsidP="00CB6500">
                  <w:pPr>
                    <w:pStyle w:val="Centered"/>
                  </w:pPr>
                  <w:r>
                    <w:t>8/</w:t>
                  </w:r>
                  <w:r w:rsidR="004308CE">
                    <w:t>22</w:t>
                  </w:r>
                  <w:r>
                    <w:t>/2021</w:t>
                  </w:r>
                </w:p>
              </w:tc>
            </w:tr>
            <w:tr w:rsidR="00584C77" w:rsidRPr="001E3C2E" w14:paraId="7A978200" w14:textId="77777777" w:rsidTr="004308CE">
              <w:trPr>
                <w:cantSplit/>
                <w:trHeight w:val="545"/>
              </w:trPr>
              <w:tc>
                <w:tcPr>
                  <w:tcW w:w="1350" w:type="dxa"/>
                  <w:shd w:val="clear" w:color="auto" w:fill="auto"/>
                  <w:vAlign w:val="center"/>
                </w:tcPr>
                <w:p w14:paraId="624FA9A7" w14:textId="0B340C8A" w:rsidR="00584C77" w:rsidRDefault="00584C77" w:rsidP="00CB6500">
                  <w:pPr>
                    <w:pStyle w:val="Centered"/>
                  </w:pPr>
                  <w:r>
                    <w:t>Amount: $200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14:paraId="252C4D4D" w14:textId="77777777" w:rsidR="00584C77" w:rsidRDefault="00584C77" w:rsidP="00CB6500">
                  <w:pPr>
                    <w:pStyle w:val="Centered"/>
                  </w:pPr>
                </w:p>
              </w:tc>
              <w:tc>
                <w:tcPr>
                  <w:tcW w:w="840" w:type="dxa"/>
                  <w:shd w:val="clear" w:color="auto" w:fill="auto"/>
                  <w:vAlign w:val="center"/>
                </w:tcPr>
                <w:p w14:paraId="2F9E5073" w14:textId="77777777" w:rsidR="00584C77" w:rsidRDefault="00584C77" w:rsidP="005C2626">
                  <w:pPr>
                    <w:pStyle w:val="Centered"/>
                    <w:jc w:val="right"/>
                  </w:pPr>
                </w:p>
              </w:tc>
              <w:tc>
                <w:tcPr>
                  <w:tcW w:w="780" w:type="dxa"/>
                  <w:gridSpan w:val="2"/>
                  <w:shd w:val="clear" w:color="auto" w:fill="auto"/>
                  <w:vAlign w:val="center"/>
                </w:tcPr>
                <w:p w14:paraId="67811E92" w14:textId="77777777" w:rsidR="00584C77" w:rsidRDefault="00584C77" w:rsidP="005C2626">
                  <w:pPr>
                    <w:pStyle w:val="Centered"/>
                    <w:jc w:val="right"/>
                  </w:pPr>
                </w:p>
              </w:tc>
              <w:tc>
                <w:tcPr>
                  <w:tcW w:w="1378" w:type="dxa"/>
                  <w:shd w:val="clear" w:color="auto" w:fill="auto"/>
                  <w:vAlign w:val="center"/>
                </w:tcPr>
                <w:p w14:paraId="5F7EBC3A" w14:textId="77777777" w:rsidR="00584C77" w:rsidRDefault="00584C77" w:rsidP="00CB6500">
                  <w:pPr>
                    <w:pStyle w:val="Centered"/>
                  </w:pPr>
                </w:p>
              </w:tc>
              <w:tc>
                <w:tcPr>
                  <w:tcW w:w="1095" w:type="dxa"/>
                  <w:shd w:val="clear" w:color="auto" w:fill="auto"/>
                  <w:vAlign w:val="center"/>
                </w:tcPr>
                <w:p w14:paraId="1C07DA35" w14:textId="77777777" w:rsidR="00584C77" w:rsidRDefault="00584C77" w:rsidP="00CB6500">
                  <w:pPr>
                    <w:pStyle w:val="Centered"/>
                  </w:pPr>
                </w:p>
              </w:tc>
              <w:tc>
                <w:tcPr>
                  <w:tcW w:w="1127" w:type="dxa"/>
                  <w:shd w:val="clear" w:color="auto" w:fill="auto"/>
                  <w:vAlign w:val="center"/>
                </w:tcPr>
                <w:p w14:paraId="744AF4A0" w14:textId="77777777" w:rsidR="00584C77" w:rsidRDefault="00584C77" w:rsidP="00CB6500">
                  <w:pPr>
                    <w:pStyle w:val="Centered"/>
                  </w:pPr>
                </w:p>
              </w:tc>
            </w:tr>
          </w:tbl>
          <w:p w14:paraId="4851F3F5" w14:textId="77777777" w:rsidR="002A1801" w:rsidRDefault="002A1801" w:rsidP="00CB6500">
            <w:pPr>
              <w:pStyle w:val="ColumnHeadings"/>
              <w:framePr w:hSpace="0" w:wrap="auto" w:vAnchor="margin" w:hAnchor="text" w:yAlign="inline"/>
            </w:pPr>
          </w:p>
        </w:tc>
      </w:tr>
      <w:tr w:rsidR="005C2626" w14:paraId="4D0AD6B4" w14:textId="77777777" w:rsidTr="00CB6500">
        <w:trPr>
          <w:gridAfter w:val="2"/>
          <w:wAfter w:w="7801" w:type="dxa"/>
          <w:trHeight w:val="9573"/>
        </w:trPr>
        <w:tc>
          <w:tcPr>
            <w:tcW w:w="2670" w:type="dxa"/>
            <w:vMerge/>
            <w:shd w:val="clear" w:color="auto" w:fill="333333" w:themeFill="accent1"/>
          </w:tcPr>
          <w:p w14:paraId="6CDD302F" w14:textId="77777777" w:rsidR="005C2626" w:rsidRDefault="005C2626" w:rsidP="00CB6500">
            <w:pPr>
              <w:spacing w:line="240" w:lineRule="auto"/>
              <w:ind w:left="1137"/>
            </w:pPr>
          </w:p>
        </w:tc>
        <w:tc>
          <w:tcPr>
            <w:tcW w:w="262" w:type="dxa"/>
            <w:vMerge/>
          </w:tcPr>
          <w:p w14:paraId="7C8E5BBA" w14:textId="77777777" w:rsidR="005C2626" w:rsidRDefault="005C2626" w:rsidP="00CB6500">
            <w:pPr>
              <w:spacing w:line="240" w:lineRule="auto"/>
              <w:ind w:left="1137"/>
            </w:pPr>
          </w:p>
        </w:tc>
      </w:tr>
    </w:tbl>
    <w:p w14:paraId="33DB8E62" w14:textId="2DB496AB" w:rsidR="00E25AEB" w:rsidRDefault="00E25AEB" w:rsidP="0076558B">
      <w:pPr>
        <w:tabs>
          <w:tab w:val="left" w:pos="2655"/>
        </w:tabs>
        <w:rPr>
          <w:szCs w:val="20"/>
        </w:rPr>
      </w:pPr>
    </w:p>
    <w:sectPr w:rsidR="00E25AEB" w:rsidSect="002A18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C2C0" w14:textId="77777777" w:rsidR="004C6B77" w:rsidRDefault="004C6B77">
      <w:r>
        <w:separator/>
      </w:r>
    </w:p>
  </w:endnote>
  <w:endnote w:type="continuationSeparator" w:id="0">
    <w:p w14:paraId="7A67643C" w14:textId="77777777" w:rsidR="004C6B77" w:rsidRDefault="004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F903" w14:textId="77777777" w:rsidR="00091DBF" w:rsidRDefault="0009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8DF6" w14:textId="77777777" w:rsidR="00091DBF" w:rsidRDefault="00091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82BC" w14:textId="77777777" w:rsidR="00091DBF" w:rsidRDefault="0009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2387" w14:textId="77777777" w:rsidR="004C6B77" w:rsidRDefault="004C6B77">
      <w:r>
        <w:separator/>
      </w:r>
    </w:p>
  </w:footnote>
  <w:footnote w:type="continuationSeparator" w:id="0">
    <w:p w14:paraId="48656378" w14:textId="77777777" w:rsidR="004C6B77" w:rsidRDefault="004C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526E4" w14:textId="77777777" w:rsidR="00091DBF" w:rsidRDefault="0009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33EB" w14:textId="77777777" w:rsidR="00091DBF" w:rsidRDefault="00091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BCF5" w14:textId="77777777" w:rsidR="00091DBF" w:rsidRDefault="00091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348E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3ADD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6038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CE44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D84C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274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47D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58F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9E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5A7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7"/>
    <w:rsid w:val="00002021"/>
    <w:rsid w:val="00010B1C"/>
    <w:rsid w:val="00012C15"/>
    <w:rsid w:val="00012DA5"/>
    <w:rsid w:val="00017A97"/>
    <w:rsid w:val="000403E8"/>
    <w:rsid w:val="000417F9"/>
    <w:rsid w:val="00043699"/>
    <w:rsid w:val="00047BD9"/>
    <w:rsid w:val="00056E24"/>
    <w:rsid w:val="00091DBF"/>
    <w:rsid w:val="000A72A8"/>
    <w:rsid w:val="000C60AF"/>
    <w:rsid w:val="000E592C"/>
    <w:rsid w:val="001055DF"/>
    <w:rsid w:val="0015744F"/>
    <w:rsid w:val="001724F6"/>
    <w:rsid w:val="001973B1"/>
    <w:rsid w:val="001B5462"/>
    <w:rsid w:val="001B5F25"/>
    <w:rsid w:val="001D2A7C"/>
    <w:rsid w:val="001D6696"/>
    <w:rsid w:val="001E3C2E"/>
    <w:rsid w:val="001F1EA7"/>
    <w:rsid w:val="0020532B"/>
    <w:rsid w:val="00205DD6"/>
    <w:rsid w:val="00206B1B"/>
    <w:rsid w:val="00207555"/>
    <w:rsid w:val="0021009B"/>
    <w:rsid w:val="00213FAA"/>
    <w:rsid w:val="00246484"/>
    <w:rsid w:val="00251C32"/>
    <w:rsid w:val="002923B0"/>
    <w:rsid w:val="00296F2F"/>
    <w:rsid w:val="002A1801"/>
    <w:rsid w:val="00326411"/>
    <w:rsid w:val="00341D54"/>
    <w:rsid w:val="003465E2"/>
    <w:rsid w:val="00357AF0"/>
    <w:rsid w:val="00360D3D"/>
    <w:rsid w:val="003756B5"/>
    <w:rsid w:val="00387E68"/>
    <w:rsid w:val="003B6DA4"/>
    <w:rsid w:val="003B7E00"/>
    <w:rsid w:val="003D6485"/>
    <w:rsid w:val="003E3D7F"/>
    <w:rsid w:val="003F03CA"/>
    <w:rsid w:val="00413CC1"/>
    <w:rsid w:val="00416A5B"/>
    <w:rsid w:val="004308CE"/>
    <w:rsid w:val="00436B94"/>
    <w:rsid w:val="004526C5"/>
    <w:rsid w:val="00473FA7"/>
    <w:rsid w:val="004776DC"/>
    <w:rsid w:val="004801EC"/>
    <w:rsid w:val="004A6178"/>
    <w:rsid w:val="004C6B77"/>
    <w:rsid w:val="004D4988"/>
    <w:rsid w:val="004D6D3B"/>
    <w:rsid w:val="004E0B33"/>
    <w:rsid w:val="004E3995"/>
    <w:rsid w:val="0052253F"/>
    <w:rsid w:val="00522EAB"/>
    <w:rsid w:val="00531C77"/>
    <w:rsid w:val="005404D4"/>
    <w:rsid w:val="00551108"/>
    <w:rsid w:val="00552F77"/>
    <w:rsid w:val="005603C7"/>
    <w:rsid w:val="0058338F"/>
    <w:rsid w:val="00584C74"/>
    <w:rsid w:val="00584C77"/>
    <w:rsid w:val="00584EBA"/>
    <w:rsid w:val="005A146F"/>
    <w:rsid w:val="005A6D66"/>
    <w:rsid w:val="005B2A89"/>
    <w:rsid w:val="005B7ABD"/>
    <w:rsid w:val="005C2626"/>
    <w:rsid w:val="0061045D"/>
    <w:rsid w:val="006171BA"/>
    <w:rsid w:val="00640AAC"/>
    <w:rsid w:val="00643989"/>
    <w:rsid w:val="00647F33"/>
    <w:rsid w:val="0065596D"/>
    <w:rsid w:val="006C4528"/>
    <w:rsid w:val="006C6182"/>
    <w:rsid w:val="006D2782"/>
    <w:rsid w:val="006D3492"/>
    <w:rsid w:val="006E0B2F"/>
    <w:rsid w:val="006F21A0"/>
    <w:rsid w:val="00703C78"/>
    <w:rsid w:val="00723603"/>
    <w:rsid w:val="0074437D"/>
    <w:rsid w:val="00747CF3"/>
    <w:rsid w:val="00751F2C"/>
    <w:rsid w:val="00763353"/>
    <w:rsid w:val="0076558B"/>
    <w:rsid w:val="00770B0B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60139"/>
    <w:rsid w:val="00897D19"/>
    <w:rsid w:val="008A1909"/>
    <w:rsid w:val="008A3C48"/>
    <w:rsid w:val="008B53B2"/>
    <w:rsid w:val="008B549F"/>
    <w:rsid w:val="008C1DFD"/>
    <w:rsid w:val="008D0C02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8251A"/>
    <w:rsid w:val="009A1F18"/>
    <w:rsid w:val="009A6AF5"/>
    <w:rsid w:val="009C5836"/>
    <w:rsid w:val="009E6065"/>
    <w:rsid w:val="009E7724"/>
    <w:rsid w:val="00A01966"/>
    <w:rsid w:val="00A10B6B"/>
    <w:rsid w:val="00A11DBF"/>
    <w:rsid w:val="00A37015"/>
    <w:rsid w:val="00A40812"/>
    <w:rsid w:val="00A4752F"/>
    <w:rsid w:val="00A626DE"/>
    <w:rsid w:val="00A62877"/>
    <w:rsid w:val="00A64B88"/>
    <w:rsid w:val="00A656C7"/>
    <w:rsid w:val="00A67B29"/>
    <w:rsid w:val="00A71F71"/>
    <w:rsid w:val="00A73FA5"/>
    <w:rsid w:val="00A8511C"/>
    <w:rsid w:val="00AB03C9"/>
    <w:rsid w:val="00B26A70"/>
    <w:rsid w:val="00B42A22"/>
    <w:rsid w:val="00B530A0"/>
    <w:rsid w:val="00B5478E"/>
    <w:rsid w:val="00B7167B"/>
    <w:rsid w:val="00B764B8"/>
    <w:rsid w:val="00B929D8"/>
    <w:rsid w:val="00BA71B8"/>
    <w:rsid w:val="00BA7FA7"/>
    <w:rsid w:val="00BB4DAA"/>
    <w:rsid w:val="00BB763E"/>
    <w:rsid w:val="00BC6DF5"/>
    <w:rsid w:val="00BD0D4F"/>
    <w:rsid w:val="00BD480B"/>
    <w:rsid w:val="00BD7A44"/>
    <w:rsid w:val="00BE240E"/>
    <w:rsid w:val="00C22B70"/>
    <w:rsid w:val="00C276BE"/>
    <w:rsid w:val="00C32AE1"/>
    <w:rsid w:val="00C379F1"/>
    <w:rsid w:val="00C420BD"/>
    <w:rsid w:val="00C43BE7"/>
    <w:rsid w:val="00C52E4D"/>
    <w:rsid w:val="00C60CDF"/>
    <w:rsid w:val="00C66691"/>
    <w:rsid w:val="00C66AD0"/>
    <w:rsid w:val="00C74974"/>
    <w:rsid w:val="00C8685D"/>
    <w:rsid w:val="00CA1CFC"/>
    <w:rsid w:val="00CB4CBD"/>
    <w:rsid w:val="00CB6500"/>
    <w:rsid w:val="00CF01AF"/>
    <w:rsid w:val="00CF3C05"/>
    <w:rsid w:val="00D162F2"/>
    <w:rsid w:val="00D33CEA"/>
    <w:rsid w:val="00D4146A"/>
    <w:rsid w:val="00D45E69"/>
    <w:rsid w:val="00D7042E"/>
    <w:rsid w:val="00D76A11"/>
    <w:rsid w:val="00D77A11"/>
    <w:rsid w:val="00DC1152"/>
    <w:rsid w:val="00DE09CB"/>
    <w:rsid w:val="00DF7693"/>
    <w:rsid w:val="00E25AEB"/>
    <w:rsid w:val="00E27198"/>
    <w:rsid w:val="00E30C3F"/>
    <w:rsid w:val="00E358C1"/>
    <w:rsid w:val="00E371FA"/>
    <w:rsid w:val="00E42426"/>
    <w:rsid w:val="00E6107D"/>
    <w:rsid w:val="00E9258D"/>
    <w:rsid w:val="00E9764B"/>
    <w:rsid w:val="00ED6D9F"/>
    <w:rsid w:val="00EE1154"/>
    <w:rsid w:val="00EF58B4"/>
    <w:rsid w:val="00F1292B"/>
    <w:rsid w:val="00F52042"/>
    <w:rsid w:val="00F64BE0"/>
    <w:rsid w:val="00F6699E"/>
    <w:rsid w:val="00F70E38"/>
    <w:rsid w:val="00F74E25"/>
    <w:rsid w:val="00FB1848"/>
    <w:rsid w:val="00FC643D"/>
    <w:rsid w:val="00FD0114"/>
    <w:rsid w:val="00FD0E4D"/>
    <w:rsid w:val="00FF2E48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679BB4BE"/>
  <w15:docId w15:val="{6BE74A60-9391-4792-A1CB-A690B407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6500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1973B1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1973B1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65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6262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65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6262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65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9191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65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91919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65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0651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B65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984806" w:themeColor="accent6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73B1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1973B1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A1801"/>
    <w:pPr>
      <w:framePr w:hSpace="180" w:wrap="around" w:vAnchor="text" w:hAnchor="margin" w:y="75"/>
      <w:spacing w:line="240" w:lineRule="auto"/>
      <w:jc w:val="center"/>
    </w:pPr>
    <w:rPr>
      <w:rFonts w:asciiTheme="majorHAnsi" w:hAnsiTheme="majorHAnsi"/>
      <w:b/>
      <w:caps/>
      <w:color w:val="FFFFFF" w:themeColor="background1"/>
      <w:sz w:val="16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1973B1"/>
    <w:pPr>
      <w:spacing w:before="1300" w:after="60"/>
      <w:jc w:val="center"/>
    </w:pPr>
    <w:rPr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ContactInfo">
    <w:name w:val="Contact Info"/>
    <w:basedOn w:val="Normal"/>
    <w:link w:val="ContactInfoChar"/>
    <w:qFormat/>
    <w:rsid w:val="005B2A89"/>
    <w:pPr>
      <w:framePr w:hSpace="180" w:wrap="around" w:vAnchor="text" w:hAnchor="margin" w:y="75"/>
      <w:spacing w:line="276" w:lineRule="auto"/>
    </w:pPr>
    <w:rPr>
      <w:rFonts w:ascii="Microsoft Office Preview Font" w:hAnsi="Microsoft Office Preview Font"/>
      <w:sz w:val="18"/>
    </w:rPr>
  </w:style>
  <w:style w:type="character" w:customStyle="1" w:styleId="ContactInfoChar">
    <w:name w:val="Contact Info Char"/>
    <w:basedOn w:val="DefaultParagraphFont"/>
    <w:link w:val="ContactInfo"/>
    <w:rsid w:val="005B2A89"/>
    <w:rPr>
      <w:rFonts w:ascii="Microsoft Office Preview Font" w:hAnsi="Microsoft Office Preview Font"/>
      <w:spacing w:val="4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6DF5"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qFormat/>
    <w:rsid w:val="00CB650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CB6500"/>
    <w:pPr>
      <w:spacing w:after="200" w:line="240" w:lineRule="auto"/>
    </w:pPr>
    <w:rPr>
      <w:i/>
      <w:iCs/>
      <w:color w:val="1F497D" w:themeColor="text2"/>
      <w:sz w:val="18"/>
    </w:rPr>
  </w:style>
  <w:style w:type="character" w:styleId="Emphasis">
    <w:name w:val="Emphasis"/>
    <w:basedOn w:val="DefaultParagraphFont"/>
    <w:semiHidden/>
    <w:unhideWhenUsed/>
    <w:qFormat/>
    <w:rsid w:val="00CB6500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CB6500"/>
    <w:rPr>
      <w:rFonts w:asciiTheme="majorHAnsi" w:eastAsiaTheme="majorEastAsia" w:hAnsiTheme="majorHAnsi" w:cstheme="majorBidi"/>
      <w:i/>
      <w:iCs/>
      <w:color w:val="262626" w:themeColor="accent1" w:themeShade="BF"/>
      <w:spacing w:val="4"/>
      <w:sz w:val="17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CB6500"/>
    <w:rPr>
      <w:rFonts w:asciiTheme="majorHAnsi" w:eastAsiaTheme="majorEastAsia" w:hAnsiTheme="majorHAnsi" w:cstheme="majorBidi"/>
      <w:color w:val="262626" w:themeColor="accent1" w:themeShade="BF"/>
      <w:spacing w:val="4"/>
      <w:sz w:val="17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CB6500"/>
    <w:rPr>
      <w:rFonts w:asciiTheme="majorHAnsi" w:eastAsiaTheme="majorEastAsia" w:hAnsiTheme="majorHAnsi" w:cstheme="majorBidi"/>
      <w:color w:val="191919" w:themeColor="accent1" w:themeShade="7F"/>
      <w:spacing w:val="4"/>
      <w:sz w:val="17"/>
      <w:szCs w:val="18"/>
    </w:rPr>
  </w:style>
  <w:style w:type="character" w:customStyle="1" w:styleId="Heading7Char">
    <w:name w:val="Heading 7 Char"/>
    <w:basedOn w:val="DefaultParagraphFont"/>
    <w:link w:val="Heading7"/>
    <w:semiHidden/>
    <w:rsid w:val="00CB6500"/>
    <w:rPr>
      <w:rFonts w:asciiTheme="majorHAnsi" w:eastAsiaTheme="majorEastAsia" w:hAnsiTheme="majorHAnsi" w:cstheme="majorBidi"/>
      <w:i/>
      <w:iCs/>
      <w:color w:val="191919" w:themeColor="accent1" w:themeShade="7F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CB6500"/>
    <w:rPr>
      <w:rFonts w:asciiTheme="majorHAnsi" w:eastAsiaTheme="majorEastAsia" w:hAnsiTheme="majorHAnsi" w:cstheme="majorBidi"/>
      <w:color w:val="5B0651" w:themeColor="accent2" w:themeShade="80"/>
      <w:spacing w:val="4"/>
      <w:sz w:val="17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CB6500"/>
    <w:rPr>
      <w:rFonts w:asciiTheme="majorHAnsi" w:eastAsiaTheme="majorEastAsia" w:hAnsiTheme="majorHAnsi" w:cstheme="majorBidi"/>
      <w:i/>
      <w:iCs/>
      <w:color w:val="984806" w:themeColor="accent6" w:themeShade="80"/>
      <w:spacing w:val="4"/>
      <w:sz w:val="17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6500"/>
    <w:rPr>
      <w:i/>
      <w:iCs/>
      <w:color w:val="33333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6500"/>
    <w:pPr>
      <w:pBdr>
        <w:top w:val="single" w:sz="4" w:space="10" w:color="333333" w:themeColor="accent1"/>
        <w:bottom w:val="single" w:sz="4" w:space="10" w:color="333333" w:themeColor="accent1"/>
      </w:pBdr>
      <w:spacing w:before="360" w:after="360"/>
      <w:ind w:left="864" w:right="864"/>
      <w:jc w:val="center"/>
    </w:pPr>
    <w:rPr>
      <w:i/>
      <w:iCs/>
      <w:color w:val="3333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6500"/>
    <w:rPr>
      <w:rFonts w:asciiTheme="minorHAnsi" w:hAnsiTheme="minorHAnsi"/>
      <w:i/>
      <w:iCs/>
      <w:color w:val="333333" w:themeColor="accent1"/>
      <w:spacing w:val="4"/>
      <w:sz w:val="17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6500"/>
    <w:rPr>
      <w:b/>
      <w:bCs/>
      <w:smallCaps/>
      <w:color w:val="333333" w:themeColor="accent1"/>
      <w:spacing w:val="5"/>
    </w:rPr>
  </w:style>
  <w:style w:type="paragraph" w:styleId="ListParagraph">
    <w:name w:val="List Paragraph"/>
    <w:basedOn w:val="Normal"/>
    <w:uiPriority w:val="34"/>
    <w:semiHidden/>
    <w:unhideWhenUsed/>
    <w:qFormat/>
    <w:rsid w:val="00CB6500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CB6500"/>
    <w:rPr>
      <w:rFonts w:asciiTheme="minorHAnsi" w:hAnsiTheme="minorHAnsi"/>
      <w:spacing w:val="4"/>
      <w:sz w:val="17"/>
      <w:szCs w:val="18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B65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B6500"/>
    <w:rPr>
      <w:rFonts w:asciiTheme="minorHAnsi" w:hAnsiTheme="minorHAnsi"/>
      <w:i/>
      <w:iCs/>
      <w:color w:val="404040" w:themeColor="text1" w:themeTint="BF"/>
      <w:spacing w:val="4"/>
      <w:sz w:val="17"/>
      <w:szCs w:val="18"/>
    </w:rPr>
  </w:style>
  <w:style w:type="character" w:styleId="Strong">
    <w:name w:val="Strong"/>
    <w:basedOn w:val="DefaultParagraphFont"/>
    <w:semiHidden/>
    <w:unhideWhenUsed/>
    <w:qFormat/>
    <w:rsid w:val="00CB650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CB650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CB650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B650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B650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CB65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CB6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500"/>
    <w:pPr>
      <w:keepNext/>
      <w:keepLines/>
      <w:spacing w:before="240" w:line="264" w:lineRule="auto"/>
      <w:jc w:val="left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6500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_z\AppData\Roaming\Microsoft\Templates\Sales%20invoice%20(Blue%20Gradi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A0D998BDAD49A79C828787FCB65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CE56-3095-409D-BB38-28499DFC4BE1}"/>
      </w:docPartPr>
      <w:docPartBody>
        <w:p w:rsidR="000D2374" w:rsidRDefault="00A051EF">
          <w:pPr>
            <w:pStyle w:val="B5A0D998BDAD49A79C828787FCB65C8C"/>
          </w:pPr>
          <w:r>
            <w:t>INVOICE #</w:t>
          </w:r>
        </w:p>
      </w:docPartBody>
    </w:docPart>
    <w:docPart>
      <w:docPartPr>
        <w:name w:val="A819BDA0E30B484B8ABB6D39C965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345AC-6039-4066-8CEF-AFFC7A024120}"/>
      </w:docPartPr>
      <w:docPartBody>
        <w:p w:rsidR="000D2374" w:rsidRDefault="00A051EF">
          <w:pPr>
            <w:pStyle w:val="A819BDA0E30B484B8ABB6D39C96583D9"/>
          </w:pPr>
          <w:r>
            <w:t>DATE:</w:t>
          </w:r>
        </w:p>
      </w:docPartBody>
    </w:docPart>
    <w:docPart>
      <w:docPartPr>
        <w:name w:val="966D3C19413149E1B557F65CB7467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79B8-81D5-4420-A69D-F003F31068CF}"/>
      </w:docPartPr>
      <w:docPartBody>
        <w:p w:rsidR="000D2374" w:rsidRDefault="00A051EF">
          <w:pPr>
            <w:pStyle w:val="966D3C19413149E1B557F65CB7467FAD"/>
          </w:pPr>
          <w:r w:rsidRPr="00A626DE">
            <w:rPr>
              <w:sz w:val="32"/>
              <w:szCs w:val="32"/>
            </w:rPr>
            <w:t>THANK YOU FOR YOUR BUSINESS!</w:t>
          </w:r>
        </w:p>
      </w:docPartBody>
    </w:docPart>
    <w:docPart>
      <w:docPartPr>
        <w:name w:val="658B69FC4189452F8A875F64772AA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87BCC-F92E-4CFF-BD94-F23FFA3360BB}"/>
      </w:docPartPr>
      <w:docPartBody>
        <w:p w:rsidR="000D2374" w:rsidRDefault="00A051EF">
          <w:pPr>
            <w:pStyle w:val="658B69FC4189452F8A875F64772AA499"/>
          </w:pPr>
          <w:r w:rsidRPr="002A1801">
            <w:rPr>
              <w:rFonts w:ascii="Microsoft Office Preview Font" w:hAnsi="Microsoft Office Preview Font"/>
              <w:color w:val="4472C4" w:themeColor="accent1"/>
              <w:sz w:val="96"/>
              <w:szCs w:val="96"/>
            </w:rPr>
            <w:t>INVOICE</w:t>
          </w:r>
        </w:p>
      </w:docPartBody>
    </w:docPart>
    <w:docPart>
      <w:docPartPr>
        <w:name w:val="704791D30BC54708B3274C65C9C8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9F13-3417-4A10-BD66-FF84F418D96F}"/>
      </w:docPartPr>
      <w:docPartBody>
        <w:p w:rsidR="000D2374" w:rsidRDefault="00A051EF">
          <w:pPr>
            <w:pStyle w:val="704791D30BC54708B3274C65C9C83F2F"/>
          </w:pPr>
          <w:r>
            <w:t>To:</w:t>
          </w:r>
        </w:p>
      </w:docPartBody>
    </w:docPart>
    <w:docPart>
      <w:docPartPr>
        <w:name w:val="04F40BF1773645D7804DABC397E13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20005-E33F-499E-8FEA-AEAA3C86F1BD}"/>
      </w:docPartPr>
      <w:docPartBody>
        <w:p w:rsidR="000D2374" w:rsidRDefault="00A051EF">
          <w:pPr>
            <w:pStyle w:val="04F40BF1773645D7804DABC397E1380F"/>
          </w:pPr>
          <w:r w:rsidRPr="002A1801">
            <w:t>salesperson</w:t>
          </w:r>
        </w:p>
      </w:docPartBody>
    </w:docPart>
    <w:docPart>
      <w:docPartPr>
        <w:name w:val="46B04045178C4C21B7CEAEF7C6AC2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D7B5A-8B57-4CC6-96C8-D925F5D80BF2}"/>
      </w:docPartPr>
      <w:docPartBody>
        <w:p w:rsidR="000D2374" w:rsidRDefault="00A051EF">
          <w:pPr>
            <w:pStyle w:val="46B04045178C4C21B7CEAEF7C6AC2EBD"/>
          </w:pPr>
          <w:r w:rsidRPr="002A1801">
            <w:t>delivery date</w:t>
          </w:r>
        </w:p>
      </w:docPartBody>
    </w:docPart>
    <w:docPart>
      <w:docPartPr>
        <w:name w:val="33797D433061462DBC7F707D55B0C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0D06C-35FA-484E-BE41-7615B7CF0E37}"/>
      </w:docPartPr>
      <w:docPartBody>
        <w:p w:rsidR="000D2374" w:rsidRDefault="00A051EF">
          <w:pPr>
            <w:pStyle w:val="33797D433061462DBC7F707D55B0C524"/>
          </w:pPr>
          <w:r w:rsidRPr="002A1801">
            <w:t>payment terms</w:t>
          </w:r>
        </w:p>
      </w:docPartBody>
    </w:docPart>
    <w:docPart>
      <w:docPartPr>
        <w:name w:val="232C9DA22A8E44669F5E47F6B9E37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BF190-F8EF-4A91-B21A-F79A9305A839}"/>
      </w:docPartPr>
      <w:docPartBody>
        <w:p w:rsidR="000D2374" w:rsidRDefault="00A051EF">
          <w:pPr>
            <w:pStyle w:val="232C9DA22A8E44669F5E47F6B9E3708E"/>
          </w:pPr>
          <w:r w:rsidRPr="002A1801"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EF"/>
    <w:rsid w:val="000D2374"/>
    <w:rsid w:val="007C40CD"/>
    <w:rsid w:val="00A0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A0D998BDAD49A79C828787FCB65C8C">
    <w:name w:val="B5A0D998BDAD49A79C828787FCB65C8C"/>
  </w:style>
  <w:style w:type="paragraph" w:customStyle="1" w:styleId="A819BDA0E30B484B8ABB6D39C96583D9">
    <w:name w:val="A819BDA0E30B484B8ABB6D39C96583D9"/>
  </w:style>
  <w:style w:type="paragraph" w:customStyle="1" w:styleId="966D3C19413149E1B557F65CB7467FAD">
    <w:name w:val="966D3C19413149E1B557F65CB7467FAD"/>
  </w:style>
  <w:style w:type="paragraph" w:customStyle="1" w:styleId="658B69FC4189452F8A875F64772AA499">
    <w:name w:val="658B69FC4189452F8A875F64772AA499"/>
  </w:style>
  <w:style w:type="paragraph" w:customStyle="1" w:styleId="704791D30BC54708B3274C65C9C83F2F">
    <w:name w:val="704791D30BC54708B3274C65C9C83F2F"/>
  </w:style>
  <w:style w:type="paragraph" w:customStyle="1" w:styleId="82C145ADCD1746E5943C3A9A03F41A95">
    <w:name w:val="82C145ADCD1746E5943C3A9A03F41A95"/>
  </w:style>
  <w:style w:type="paragraph" w:customStyle="1" w:styleId="04F40BF1773645D7804DABC397E1380F">
    <w:name w:val="04F40BF1773645D7804DABC397E1380F"/>
  </w:style>
  <w:style w:type="paragraph" w:customStyle="1" w:styleId="46B04045178C4C21B7CEAEF7C6AC2EBD">
    <w:name w:val="46B04045178C4C21B7CEAEF7C6AC2EBD"/>
  </w:style>
  <w:style w:type="paragraph" w:customStyle="1" w:styleId="33797D433061462DBC7F707D55B0C524">
    <w:name w:val="33797D433061462DBC7F707D55B0C524"/>
  </w:style>
  <w:style w:type="paragraph" w:customStyle="1" w:styleId="232C9DA22A8E44669F5E47F6B9E3708E">
    <w:name w:val="232C9DA22A8E44669F5E47F6B9E37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Gradient)</Template>
  <TotalTime>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Zambrano</dc:creator>
  <cp:keywords/>
  <dc:description/>
  <cp:lastModifiedBy>giam sigaud</cp:lastModifiedBy>
  <cp:revision>2</cp:revision>
  <cp:lastPrinted>2004-05-28T22:55:00Z</cp:lastPrinted>
  <dcterms:created xsi:type="dcterms:W3CDTF">2021-07-23T02:11:00Z</dcterms:created>
  <dcterms:modified xsi:type="dcterms:W3CDTF">2021-07-23T02:11:00Z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